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F937" w14:textId="77777777" w:rsidR="00816216" w:rsidRDefault="007544DE" w:rsidP="00141A4C">
      <w:pPr>
        <w:pStyle w:val="Title"/>
      </w:pPr>
      <w:r>
        <w:t>Sophearith Saing</w:t>
      </w:r>
    </w:p>
    <w:p w14:paraId="5529675B" w14:textId="77777777" w:rsidR="007544DE" w:rsidRDefault="007544DE" w:rsidP="00141A4C">
      <w:r>
        <w:t xml:space="preserve">156, </w:t>
      </w:r>
      <w:proofErr w:type="spellStart"/>
      <w:r>
        <w:t>Bangna</w:t>
      </w:r>
      <w:proofErr w:type="spellEnd"/>
      <w:r>
        <w:t xml:space="preserve"> Trad Km 25 Road, </w:t>
      </w:r>
      <w:proofErr w:type="spellStart"/>
      <w:r>
        <w:t>Bangbo</w:t>
      </w:r>
      <w:proofErr w:type="spellEnd"/>
      <w:r>
        <w:t xml:space="preserve">, </w:t>
      </w:r>
      <w:proofErr w:type="spellStart"/>
      <w:r>
        <w:t>Samut</w:t>
      </w:r>
      <w:proofErr w:type="spellEnd"/>
      <w:r>
        <w:t xml:space="preserve"> </w:t>
      </w:r>
      <w:proofErr w:type="spellStart"/>
      <w:r>
        <w:t>Prakan</w:t>
      </w:r>
      <w:proofErr w:type="spellEnd"/>
      <w:r>
        <w:t>, THAILAND 10560</w:t>
      </w:r>
    </w:p>
    <w:p w14:paraId="3AD6896E" w14:textId="3442FE1B" w:rsidR="00435C94" w:rsidRPr="00B2612A" w:rsidRDefault="007544DE" w:rsidP="00141A4C">
      <w:r>
        <w:t>+66618383953</w:t>
      </w:r>
      <w:r w:rsidR="00141A4C">
        <w:t> | </w:t>
      </w:r>
      <w:hyperlink r:id="rId8" w:history="1">
        <w:r w:rsidR="00435C94" w:rsidRPr="006218A9">
          <w:rPr>
            <w:rStyle w:val="Hyperlink"/>
          </w:rPr>
          <w:t>Sophearithsaing123@gmail.com</w:t>
        </w:r>
      </w:hyperlink>
      <w:r w:rsidR="00C04F57">
        <w:t xml:space="preserve"> |</w:t>
      </w:r>
      <w:r w:rsidR="006B76BF">
        <w:t xml:space="preserve"> </w:t>
      </w:r>
      <w:hyperlink r:id="rId9" w:history="1">
        <w:r w:rsidR="006B76BF" w:rsidRPr="00782D7A">
          <w:rPr>
            <w:rStyle w:val="Hyperlink"/>
          </w:rPr>
          <w:t>Contact@sophearith.com</w:t>
        </w:r>
      </w:hyperlink>
      <w:r w:rsidR="00B2612A">
        <w:rPr>
          <w:rStyle w:val="Hyperlink"/>
          <w:u w:val="none"/>
        </w:rPr>
        <w:t xml:space="preserve"> </w:t>
      </w:r>
    </w:p>
    <w:p w14:paraId="7D1A253B" w14:textId="77777777" w:rsidR="00E608E5" w:rsidRDefault="00834A40" w:rsidP="00E608E5">
      <w:pPr>
        <w:pStyle w:val="Heading1"/>
      </w:pPr>
      <w:sdt>
        <w:sdtPr>
          <w:alias w:val="Objective:"/>
          <w:tag w:val="Objective:"/>
          <w:id w:val="-527720706"/>
          <w:placeholder>
            <w:docPart w:val="CF9FAFAEFAED48BF97FC830C6B4616B4"/>
          </w:placeholder>
          <w:temporary/>
          <w:showingPlcHdr/>
          <w15:appearance w15:val="hidden"/>
        </w:sdtPr>
        <w:sdtEndPr/>
        <w:sdtContent>
          <w:r w:rsidR="00E608E5">
            <w:t>Objective</w:t>
          </w:r>
        </w:sdtContent>
      </w:sdt>
    </w:p>
    <w:p w14:paraId="441F3AA8" w14:textId="60311C9E" w:rsidR="00E608E5" w:rsidRDefault="00D86DBF" w:rsidP="00E608E5">
      <w:r>
        <w:t>Prioritize experience</w:t>
      </w:r>
      <w:r w:rsidR="00E608E5">
        <w:t xml:space="preserve"> alongside service and meaningful contribution</w:t>
      </w:r>
      <w:r>
        <w:t xml:space="preserve"> in the field of Science and Technology</w:t>
      </w:r>
    </w:p>
    <w:p w14:paraId="2992566D" w14:textId="29BFF4CE" w:rsidR="006270A9" w:rsidRDefault="006E4EC8" w:rsidP="00141A4C">
      <w:pPr>
        <w:pStyle w:val="Heading1"/>
      </w:pPr>
      <w:r>
        <w:t>Project</w:t>
      </w:r>
    </w:p>
    <w:p w14:paraId="4665971D" w14:textId="7B80C6C5" w:rsidR="006E4EC8" w:rsidRDefault="006E4EC8" w:rsidP="006E4EC8">
      <w:pPr>
        <w:pStyle w:val="Heading2"/>
      </w:pPr>
      <w:r>
        <w:t>Website</w:t>
      </w:r>
    </w:p>
    <w:p w14:paraId="6E0A6651" w14:textId="16565BA5" w:rsidR="006270A9" w:rsidRDefault="00834A40">
      <w:pPr>
        <w:rPr>
          <w:rStyle w:val="Hyperlink"/>
        </w:rPr>
      </w:pPr>
      <w:hyperlink r:id="rId10" w:history="1">
        <w:r w:rsidR="00072630" w:rsidRPr="00C04F57">
          <w:rPr>
            <w:rStyle w:val="Hyperlink"/>
          </w:rPr>
          <w:t>http://sophearith.com</w:t>
        </w:r>
      </w:hyperlink>
    </w:p>
    <w:p w14:paraId="0A0687F6" w14:textId="276DFA35" w:rsidR="006E4EC8" w:rsidRDefault="006E4EC8" w:rsidP="006E4EC8">
      <w:pPr>
        <w:pStyle w:val="Heading2"/>
      </w:pPr>
      <w:r>
        <w:t>Arduino smart car parking</w:t>
      </w:r>
    </w:p>
    <w:p w14:paraId="41248989" w14:textId="3F1FAFE1" w:rsidR="008D3D9B" w:rsidRDefault="008D3D9B" w:rsidP="008D3D9B">
      <w:pPr>
        <w:pStyle w:val="ListBullet"/>
      </w:pPr>
      <w:r>
        <w:t>Make Arduino model to show available parking spots</w:t>
      </w:r>
      <w:r w:rsidR="000C68EE">
        <w:t>.</w:t>
      </w:r>
    </w:p>
    <w:p w14:paraId="3D8D7443" w14:textId="4D6A0763" w:rsidR="008D3D9B" w:rsidRDefault="008D3D9B" w:rsidP="008D3D9B">
      <w:pPr>
        <w:pStyle w:val="ListBullet"/>
      </w:pPr>
      <w:r>
        <w:t>Use</w:t>
      </w:r>
      <w:r w:rsidR="00DD4C98">
        <w:t xml:space="preserve"> Arduino UNO, IR Sensor</w:t>
      </w:r>
      <w:r w:rsidR="000C68EE">
        <w:t>s</w:t>
      </w:r>
      <w:r w:rsidR="00DD4C98">
        <w:t xml:space="preserve">, and </w:t>
      </w:r>
      <w:proofErr w:type="spellStart"/>
      <w:r w:rsidR="00DD4C98">
        <w:t>Blynk</w:t>
      </w:r>
      <w:proofErr w:type="spellEnd"/>
      <w:r w:rsidR="000C68EE">
        <w:t>.</w:t>
      </w:r>
    </w:p>
    <w:p w14:paraId="77AA3BC6" w14:textId="63F7E2C7" w:rsidR="00B761B5" w:rsidRDefault="00B761B5" w:rsidP="00B761B5">
      <w:pPr>
        <w:pStyle w:val="Heading2"/>
      </w:pPr>
      <w:r>
        <w:t>To-do list app</w:t>
      </w:r>
      <w:r w:rsidR="006B584F">
        <w:t>s</w:t>
      </w:r>
    </w:p>
    <w:p w14:paraId="5AF56662" w14:textId="166C0230" w:rsidR="00B761B5" w:rsidRDefault="00B761B5" w:rsidP="00B761B5">
      <w:pPr>
        <w:pStyle w:val="ListBullet"/>
      </w:pPr>
      <w:r>
        <w:t xml:space="preserve">Make To-do List app on Android </w:t>
      </w:r>
      <w:r w:rsidR="00D73C29">
        <w:t>using Kotlin</w:t>
      </w:r>
    </w:p>
    <w:p w14:paraId="489C9DA4" w14:textId="05FE7046" w:rsidR="006B584F" w:rsidRPr="00B761B5" w:rsidRDefault="006B584F" w:rsidP="00B761B5">
      <w:pPr>
        <w:pStyle w:val="ListBullet"/>
      </w:pPr>
      <w:r>
        <w:t>Make To-do List</w:t>
      </w:r>
      <w:r w:rsidR="00025800">
        <w:t xml:space="preserve"> web app using jQuery</w:t>
      </w:r>
      <w:r>
        <w:t xml:space="preserve"> </w:t>
      </w:r>
    </w:p>
    <w:p w14:paraId="58E040E1" w14:textId="59B7B44A" w:rsidR="006270A9" w:rsidRDefault="007304D4">
      <w:pPr>
        <w:pStyle w:val="Heading1"/>
      </w:pPr>
      <w:r>
        <w:t>Technical Skills</w:t>
      </w:r>
    </w:p>
    <w:p w14:paraId="5FCE7588" w14:textId="5BA5D2C2" w:rsidR="00F62523" w:rsidRDefault="00F62523" w:rsidP="00F62523">
      <w:pPr>
        <w:pStyle w:val="Heading2"/>
      </w:pPr>
      <w:r>
        <w:t>java</w:t>
      </w:r>
    </w:p>
    <w:p w14:paraId="03935364" w14:textId="7AB5B83A" w:rsidR="005E5358" w:rsidRPr="005E5358" w:rsidRDefault="005E5358" w:rsidP="005E5358">
      <w:pPr>
        <w:pStyle w:val="ListBullet"/>
      </w:pPr>
      <w:r>
        <w:t>Main Language</w:t>
      </w:r>
    </w:p>
    <w:p w14:paraId="778C6368" w14:textId="5A827676" w:rsidR="00F62523" w:rsidRDefault="00F62523" w:rsidP="00F62523">
      <w:pPr>
        <w:pStyle w:val="ListBullet"/>
      </w:pPr>
      <w:r>
        <w:t>Object Oriented Programming and Data Structures</w:t>
      </w:r>
    </w:p>
    <w:p w14:paraId="1F59F481" w14:textId="77777777" w:rsidR="00DF2C96" w:rsidRDefault="00DF2C96" w:rsidP="00DF2C96">
      <w:pPr>
        <w:pStyle w:val="Heading2"/>
      </w:pPr>
      <w:r>
        <w:t>Web Development</w:t>
      </w:r>
    </w:p>
    <w:p w14:paraId="5905B421" w14:textId="5F2DA7C3" w:rsidR="00DF2C96" w:rsidRDefault="00DF2C96" w:rsidP="00DF2C96">
      <w:pPr>
        <w:pStyle w:val="ListBullet"/>
      </w:pPr>
      <w:r>
        <w:t>HTML, CSS</w:t>
      </w:r>
      <w:r w:rsidR="00607207">
        <w:t xml:space="preserve">, </w:t>
      </w:r>
      <w:r>
        <w:t>JavaScript</w:t>
      </w:r>
      <w:r w:rsidR="00EC2EEF">
        <w:t>,</w:t>
      </w:r>
      <w:r w:rsidR="00F12663">
        <w:t xml:space="preserve"> </w:t>
      </w:r>
      <w:r w:rsidR="00511C60">
        <w:t>j</w:t>
      </w:r>
      <w:r w:rsidR="00607207">
        <w:t>Quer</w:t>
      </w:r>
      <w:r w:rsidR="00AA236E">
        <w:t>y</w:t>
      </w:r>
      <w:r w:rsidR="00F12663">
        <w:t>, Node JS</w:t>
      </w:r>
    </w:p>
    <w:p w14:paraId="4ADC49D4" w14:textId="1B8005FC" w:rsidR="00DF2C96" w:rsidRDefault="00F62523" w:rsidP="00DF2C96">
      <w:pPr>
        <w:pStyle w:val="Heading2"/>
      </w:pPr>
      <w:r>
        <w:t>Other Programming language</w:t>
      </w:r>
    </w:p>
    <w:p w14:paraId="7C2FF335" w14:textId="169F16F5" w:rsidR="005E4394" w:rsidRPr="005E4394" w:rsidRDefault="00722E98" w:rsidP="000A057C">
      <w:pPr>
        <w:pStyle w:val="ListBullet"/>
      </w:pPr>
      <w:r>
        <w:t>Familiarity with</w:t>
      </w:r>
      <w:r w:rsidR="00DF2C96">
        <w:t xml:space="preserve"> Python</w:t>
      </w:r>
      <w:r>
        <w:t xml:space="preserve">, </w:t>
      </w:r>
      <w:r w:rsidR="00DF2C96">
        <w:t>R</w:t>
      </w:r>
      <w:r>
        <w:t>, C,</w:t>
      </w:r>
      <w:r w:rsidR="00D86DBF">
        <w:t xml:space="preserve"> </w:t>
      </w:r>
      <w:r w:rsidR="005E5358">
        <w:t>Visual Basic</w:t>
      </w:r>
      <w:r w:rsidR="00D86DBF">
        <w:t>, JavaScript and MySQL</w:t>
      </w:r>
    </w:p>
    <w:p w14:paraId="4E7F101F" w14:textId="1C2AD407" w:rsidR="006270A9" w:rsidRDefault="00AD435E">
      <w:pPr>
        <w:pStyle w:val="Heading2"/>
      </w:pPr>
      <w:r>
        <w:t>IT</w:t>
      </w:r>
      <w:r w:rsidR="00EC4CEB">
        <w:t xml:space="preserve"> and </w:t>
      </w:r>
      <w:r w:rsidR="000A057C">
        <w:t>database</w:t>
      </w:r>
    </w:p>
    <w:p w14:paraId="7B9A5BFC" w14:textId="0A546897" w:rsidR="006270A9" w:rsidRDefault="00722E98">
      <w:pPr>
        <w:pStyle w:val="ListBullet"/>
      </w:pPr>
      <w:r>
        <w:t>Knowledge of IT,</w:t>
      </w:r>
      <w:r w:rsidR="00F62523">
        <w:t xml:space="preserve"> IS</w:t>
      </w:r>
      <w:r w:rsidR="00AD435E">
        <w:t xml:space="preserve"> </w:t>
      </w:r>
      <w:r w:rsidR="000A057C">
        <w:t>and MySQL</w:t>
      </w:r>
    </w:p>
    <w:sdt>
      <w:sdtPr>
        <w:alias w:val="Experience:"/>
        <w:tag w:val="Experience:"/>
        <w:id w:val="171684534"/>
        <w:placeholder>
          <w:docPart w:val="F542FB7941C04A4CB760BE8C1822B680"/>
        </w:placeholder>
        <w:temporary/>
        <w:showingPlcHdr/>
        <w15:appearance w15:val="hidden"/>
      </w:sdtPr>
      <w:sdtEndPr/>
      <w:sdtContent>
        <w:p w14:paraId="1491263A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30CE9A73" w14:textId="44409197" w:rsidR="00195FE4" w:rsidRDefault="00195FE4" w:rsidP="00195FE4">
      <w:pPr>
        <w:pStyle w:val="Heading2"/>
      </w:pPr>
      <w:r>
        <w:t xml:space="preserve">WEb desing intern | health connexions | From </w:t>
      </w:r>
      <w:r w:rsidR="00DA6EB6">
        <w:t>OCt</w:t>
      </w:r>
      <w:r>
        <w:t>/201</w:t>
      </w:r>
      <w:r w:rsidR="00DA6EB6">
        <w:t>8</w:t>
      </w:r>
      <w:r>
        <w:t xml:space="preserve"> to </w:t>
      </w:r>
      <w:r w:rsidR="00DA6EB6">
        <w:t>apr</w:t>
      </w:r>
      <w:r>
        <w:t>/201</w:t>
      </w:r>
      <w:r w:rsidR="00DA6EB6">
        <w:t>9</w:t>
      </w:r>
    </w:p>
    <w:p w14:paraId="33D33761" w14:textId="0832B139" w:rsidR="00195FE4" w:rsidRDefault="00DA6EB6" w:rsidP="00195FE4">
      <w:pPr>
        <w:pStyle w:val="ListBullet"/>
      </w:pPr>
      <w:r>
        <w:t>Develope new website using WordPress.</w:t>
      </w:r>
    </w:p>
    <w:sdt>
      <w:sdtPr>
        <w:alias w:val="Education:"/>
        <w:tag w:val="Education:"/>
        <w:id w:val="807127995"/>
        <w:placeholder>
          <w:docPart w:val="2128D6A0A1E349E78A51271C38C27DD0"/>
        </w:placeholder>
        <w:temporary/>
        <w:showingPlcHdr/>
        <w15:appearance w15:val="hidden"/>
      </w:sdtPr>
      <w:sdtEndPr/>
      <w:sdtContent>
        <w:p w14:paraId="64D00DC3" w14:textId="77777777" w:rsidR="00DF2C96" w:rsidRDefault="00DF2C96" w:rsidP="00DF2C96">
          <w:pPr>
            <w:pStyle w:val="Heading1"/>
          </w:pPr>
          <w:r>
            <w:t>Education</w:t>
          </w:r>
        </w:p>
      </w:sdtContent>
    </w:sdt>
    <w:p w14:paraId="1CACCC22" w14:textId="77777777" w:rsidR="00DF2C96" w:rsidRDefault="00DF2C96" w:rsidP="00DF2C96">
      <w:pPr>
        <w:pStyle w:val="Heading2"/>
      </w:pPr>
      <w:r>
        <w:t>Bachelor of science | Expect to graduate in 2020 | Assumption University</w:t>
      </w:r>
    </w:p>
    <w:p w14:paraId="56617D9E" w14:textId="560EF0EF" w:rsidR="00195FE4" w:rsidRPr="000A057C" w:rsidRDefault="00DF2C96" w:rsidP="00F12663">
      <w:pPr>
        <w:pStyle w:val="ListBullet"/>
      </w:pPr>
      <w:r w:rsidRPr="000A057C">
        <w:t>Major: Information Technology</w:t>
      </w:r>
      <w:r w:rsidR="00795588">
        <w:t xml:space="preserve"> | </w:t>
      </w:r>
      <w:r w:rsidRPr="000A057C">
        <w:t>Current GPA: 2.</w:t>
      </w:r>
      <w:r w:rsidR="00546F1C" w:rsidRPr="000A057C">
        <w:t>9</w:t>
      </w:r>
      <w:r w:rsidR="004839F3" w:rsidRPr="000A057C">
        <w:t>6</w:t>
      </w:r>
      <w:bookmarkStart w:id="0" w:name="_GoBack"/>
      <w:bookmarkEnd w:id="0"/>
    </w:p>
    <w:sectPr w:rsidR="00195FE4" w:rsidRPr="000A057C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94A9" w14:textId="77777777" w:rsidR="00834A40" w:rsidRDefault="00834A40">
      <w:pPr>
        <w:spacing w:after="0"/>
      </w:pPr>
      <w:r>
        <w:separator/>
      </w:r>
    </w:p>
  </w:endnote>
  <w:endnote w:type="continuationSeparator" w:id="0">
    <w:p w14:paraId="3F60B5BF" w14:textId="77777777" w:rsidR="00834A40" w:rsidRDefault="00834A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4FA6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BDE7F" w14:textId="77777777" w:rsidR="00834A40" w:rsidRDefault="00834A40">
      <w:pPr>
        <w:spacing w:after="0"/>
      </w:pPr>
      <w:r>
        <w:separator/>
      </w:r>
    </w:p>
  </w:footnote>
  <w:footnote w:type="continuationSeparator" w:id="0">
    <w:p w14:paraId="3F7F6726" w14:textId="77777777" w:rsidR="00834A40" w:rsidRDefault="00834A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6749C5"/>
    <w:multiLevelType w:val="hybridMultilevel"/>
    <w:tmpl w:val="A4FAA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C5"/>
    <w:rsid w:val="00025800"/>
    <w:rsid w:val="0003088B"/>
    <w:rsid w:val="00072630"/>
    <w:rsid w:val="000A057C"/>
    <w:rsid w:val="000A4F59"/>
    <w:rsid w:val="000C68EE"/>
    <w:rsid w:val="00121498"/>
    <w:rsid w:val="00141A4C"/>
    <w:rsid w:val="00166692"/>
    <w:rsid w:val="0018631D"/>
    <w:rsid w:val="00195FE4"/>
    <w:rsid w:val="001B29CF"/>
    <w:rsid w:val="001B7D40"/>
    <w:rsid w:val="001C4C30"/>
    <w:rsid w:val="0028220F"/>
    <w:rsid w:val="002E1748"/>
    <w:rsid w:val="00337AC5"/>
    <w:rsid w:val="00356C14"/>
    <w:rsid w:val="00406934"/>
    <w:rsid w:val="00435C94"/>
    <w:rsid w:val="00467150"/>
    <w:rsid w:val="004765B0"/>
    <w:rsid w:val="004839F3"/>
    <w:rsid w:val="0049198B"/>
    <w:rsid w:val="004C00DB"/>
    <w:rsid w:val="004E47B6"/>
    <w:rsid w:val="004E7146"/>
    <w:rsid w:val="00511C60"/>
    <w:rsid w:val="0053460B"/>
    <w:rsid w:val="00546F1C"/>
    <w:rsid w:val="00572C09"/>
    <w:rsid w:val="005A35CC"/>
    <w:rsid w:val="005E4394"/>
    <w:rsid w:val="005E5358"/>
    <w:rsid w:val="006027EB"/>
    <w:rsid w:val="00607207"/>
    <w:rsid w:val="00617B26"/>
    <w:rsid w:val="006270A9"/>
    <w:rsid w:val="00675956"/>
    <w:rsid w:val="00681034"/>
    <w:rsid w:val="00684065"/>
    <w:rsid w:val="006B584F"/>
    <w:rsid w:val="006B76BF"/>
    <w:rsid w:val="006E4EC8"/>
    <w:rsid w:val="0070007C"/>
    <w:rsid w:val="00722E98"/>
    <w:rsid w:val="007304D4"/>
    <w:rsid w:val="007544DE"/>
    <w:rsid w:val="00775140"/>
    <w:rsid w:val="00782D7A"/>
    <w:rsid w:val="00795588"/>
    <w:rsid w:val="00816216"/>
    <w:rsid w:val="00834A40"/>
    <w:rsid w:val="0087734B"/>
    <w:rsid w:val="008D3D9B"/>
    <w:rsid w:val="00930FB9"/>
    <w:rsid w:val="00933820"/>
    <w:rsid w:val="0093455D"/>
    <w:rsid w:val="00992CDD"/>
    <w:rsid w:val="009D5933"/>
    <w:rsid w:val="00A549B6"/>
    <w:rsid w:val="00AA236E"/>
    <w:rsid w:val="00AD435E"/>
    <w:rsid w:val="00B2612A"/>
    <w:rsid w:val="00B56DAD"/>
    <w:rsid w:val="00B761B5"/>
    <w:rsid w:val="00B83545"/>
    <w:rsid w:val="00BD768D"/>
    <w:rsid w:val="00C04F57"/>
    <w:rsid w:val="00C61F8E"/>
    <w:rsid w:val="00D6678D"/>
    <w:rsid w:val="00D73C29"/>
    <w:rsid w:val="00D86DBF"/>
    <w:rsid w:val="00DA6EB6"/>
    <w:rsid w:val="00DD4C98"/>
    <w:rsid w:val="00DF2C96"/>
    <w:rsid w:val="00E608E5"/>
    <w:rsid w:val="00E83E4B"/>
    <w:rsid w:val="00E9107C"/>
    <w:rsid w:val="00EC2EEF"/>
    <w:rsid w:val="00EC4CEB"/>
    <w:rsid w:val="00F12663"/>
    <w:rsid w:val="00F62523"/>
    <w:rsid w:val="00FC7A33"/>
    <w:rsid w:val="00F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C1A0D"/>
  <w15:chartTrackingRefBased/>
  <w15:docId w15:val="{E0FAE074-1A4B-4DD1-A321-C8988038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3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earithsaing123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ophearit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sophearith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earith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42FB7941C04A4CB760BE8C1822B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1D1B-9F89-4062-B92A-90D6A84E33CA}"/>
      </w:docPartPr>
      <w:docPartBody>
        <w:p w:rsidR="00F378F0" w:rsidRDefault="00524F07">
          <w:pPr>
            <w:pStyle w:val="F542FB7941C04A4CB760BE8C1822B680"/>
          </w:pPr>
          <w:r>
            <w:t>Experience</w:t>
          </w:r>
        </w:p>
      </w:docPartBody>
    </w:docPart>
    <w:docPart>
      <w:docPartPr>
        <w:name w:val="2128D6A0A1E349E78A51271C38C2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B0AB9-ACDC-41F1-98D5-A51E171A3ACD}"/>
      </w:docPartPr>
      <w:docPartBody>
        <w:p w:rsidR="00421333" w:rsidRDefault="0029577D" w:rsidP="0029577D">
          <w:pPr>
            <w:pStyle w:val="2128D6A0A1E349E78A51271C38C27DD0"/>
          </w:pPr>
          <w:r>
            <w:t>Education</w:t>
          </w:r>
        </w:p>
      </w:docPartBody>
    </w:docPart>
    <w:docPart>
      <w:docPartPr>
        <w:name w:val="CF9FAFAEFAED48BF97FC830C6B46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DDDE-CCAD-4175-AAAF-40C1F7C99A89}"/>
      </w:docPartPr>
      <w:docPartBody>
        <w:p w:rsidR="000D5004" w:rsidRDefault="00623E52" w:rsidP="00623E52">
          <w:pPr>
            <w:pStyle w:val="CF9FAFAEFAED48BF97FC830C6B4616B4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07"/>
    <w:rsid w:val="000D5004"/>
    <w:rsid w:val="00285457"/>
    <w:rsid w:val="0029577D"/>
    <w:rsid w:val="00421333"/>
    <w:rsid w:val="00524F07"/>
    <w:rsid w:val="00623E52"/>
    <w:rsid w:val="00897590"/>
    <w:rsid w:val="009857A1"/>
    <w:rsid w:val="009F6E60"/>
    <w:rsid w:val="00BE4D60"/>
    <w:rsid w:val="00D43B72"/>
    <w:rsid w:val="00E8722B"/>
    <w:rsid w:val="00F06E3D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C4DD136934AA78B3BE91527127D43">
    <w:name w:val="CDEC4DD136934AA78B3BE91527127D43"/>
  </w:style>
  <w:style w:type="paragraph" w:customStyle="1" w:styleId="76454047447045E489380C99870F72E0">
    <w:name w:val="76454047447045E489380C99870F72E0"/>
  </w:style>
  <w:style w:type="paragraph" w:customStyle="1" w:styleId="F4E42837EDA542948396EE71037C729D">
    <w:name w:val="F4E42837EDA542948396EE71037C729D"/>
  </w:style>
  <w:style w:type="paragraph" w:customStyle="1" w:styleId="53EA4B9D79714E388E88520E4930E522">
    <w:name w:val="53EA4B9D79714E388E88520E4930E522"/>
  </w:style>
  <w:style w:type="paragraph" w:customStyle="1" w:styleId="0CA1343C797749BAA56A6738C1FA982F">
    <w:name w:val="0CA1343C797749BAA56A6738C1FA982F"/>
  </w:style>
  <w:style w:type="paragraph" w:customStyle="1" w:styleId="E93DD2F71B09424DAEE0C6167D8B4A93">
    <w:name w:val="E93DD2F71B09424DAEE0C6167D8B4A93"/>
  </w:style>
  <w:style w:type="paragraph" w:customStyle="1" w:styleId="36F93C4B62654674BCD102856C95EBD1">
    <w:name w:val="36F93C4B62654674BCD102856C95EBD1"/>
  </w:style>
  <w:style w:type="paragraph" w:customStyle="1" w:styleId="7E994FC3D0134DC8BDFC1E9ACF5B5D45">
    <w:name w:val="7E994FC3D0134DC8BDFC1E9ACF5B5D45"/>
  </w:style>
  <w:style w:type="paragraph" w:customStyle="1" w:styleId="3B0DC43B55F34D36A6DB06DE5EBF7239">
    <w:name w:val="3B0DC43B55F34D36A6DB06DE5EBF7239"/>
  </w:style>
  <w:style w:type="paragraph" w:customStyle="1" w:styleId="91C7491F247B4B158F7C713C2AB07371">
    <w:name w:val="91C7491F247B4B158F7C713C2AB07371"/>
  </w:style>
  <w:style w:type="paragraph" w:customStyle="1" w:styleId="BB821F475E484724B210358AC0E26DBF">
    <w:name w:val="BB821F475E484724B210358AC0E26DBF"/>
  </w:style>
  <w:style w:type="paragraph" w:customStyle="1" w:styleId="FB46E7EF5A124DD48FD1DD220F3BFF0F">
    <w:name w:val="FB46E7EF5A124DD48FD1DD220F3BFF0F"/>
  </w:style>
  <w:style w:type="paragraph" w:customStyle="1" w:styleId="58962D51565D47519D827C1D6C28C53B">
    <w:name w:val="58962D51565D47519D827C1D6C28C53B"/>
  </w:style>
  <w:style w:type="paragraph" w:customStyle="1" w:styleId="63B10711E0F54DEAA2D74D66A9E15E03">
    <w:name w:val="63B10711E0F54DEAA2D74D66A9E15E03"/>
  </w:style>
  <w:style w:type="paragraph" w:customStyle="1" w:styleId="6DFB1852CDC14DA293FF91273F50F07F">
    <w:name w:val="6DFB1852CDC14DA293FF91273F50F07F"/>
  </w:style>
  <w:style w:type="paragraph" w:customStyle="1" w:styleId="AA2757EF4BA148B6A125590E5CF2BDA1">
    <w:name w:val="AA2757EF4BA148B6A125590E5CF2BDA1"/>
  </w:style>
  <w:style w:type="paragraph" w:customStyle="1" w:styleId="AAAF1492F6F741528DC32BBE9800C10E">
    <w:name w:val="AAAF1492F6F741528DC32BBE9800C10E"/>
  </w:style>
  <w:style w:type="paragraph" w:customStyle="1" w:styleId="DB53CC43140B4484AEC926FF5919BBBF">
    <w:name w:val="DB53CC43140B4484AEC926FF5919BBBF"/>
  </w:style>
  <w:style w:type="paragraph" w:customStyle="1" w:styleId="2A6BB31E65E7456398FABF731CC80EBA">
    <w:name w:val="2A6BB31E65E7456398FABF731CC80EBA"/>
  </w:style>
  <w:style w:type="paragraph" w:customStyle="1" w:styleId="347F5288C2DD4C1AA70DA19C015F8234">
    <w:name w:val="347F5288C2DD4C1AA70DA19C015F8234"/>
  </w:style>
  <w:style w:type="paragraph" w:customStyle="1" w:styleId="471DFB4F19BB4A3B809741BDAD46713A">
    <w:name w:val="471DFB4F19BB4A3B809741BDAD46713A"/>
  </w:style>
  <w:style w:type="paragraph" w:customStyle="1" w:styleId="3C273DF664004261A0664011B090B8C3">
    <w:name w:val="3C273DF664004261A0664011B090B8C3"/>
  </w:style>
  <w:style w:type="paragraph" w:customStyle="1" w:styleId="8E3EAEAC4D9B4A988F26DF293DEF70FD">
    <w:name w:val="8E3EAEAC4D9B4A988F26DF293DEF70FD"/>
  </w:style>
  <w:style w:type="paragraph" w:customStyle="1" w:styleId="FAE260939B5047518D2066B32B00E195">
    <w:name w:val="FAE260939B5047518D2066B32B00E195"/>
  </w:style>
  <w:style w:type="paragraph" w:customStyle="1" w:styleId="F542FB7941C04A4CB760BE8C1822B680">
    <w:name w:val="F542FB7941C04A4CB760BE8C1822B680"/>
  </w:style>
  <w:style w:type="paragraph" w:customStyle="1" w:styleId="D995A678E86842AEA5B76BBF18216D79">
    <w:name w:val="D995A678E86842AEA5B76BBF18216D79"/>
  </w:style>
  <w:style w:type="paragraph" w:customStyle="1" w:styleId="76E3BD0FDCAA45D48BCC8BD8FC562D75">
    <w:name w:val="76E3BD0FDCAA45D48BCC8BD8FC562D75"/>
  </w:style>
  <w:style w:type="paragraph" w:customStyle="1" w:styleId="DC0F9A751D194ECEAB0265E125126423">
    <w:name w:val="DC0F9A751D194ECEAB0265E125126423"/>
  </w:style>
  <w:style w:type="paragraph" w:customStyle="1" w:styleId="A783D36E385E48D7AD9828267C4401DB">
    <w:name w:val="A783D36E385E48D7AD9828267C4401DB"/>
  </w:style>
  <w:style w:type="paragraph" w:customStyle="1" w:styleId="66BD0D133D9145198F86FC8B0F5B9D74">
    <w:name w:val="66BD0D133D9145198F86FC8B0F5B9D74"/>
  </w:style>
  <w:style w:type="paragraph" w:customStyle="1" w:styleId="1D96E6C9892A4765AE9025B2148C8E65">
    <w:name w:val="1D96E6C9892A4765AE9025B2148C8E65"/>
  </w:style>
  <w:style w:type="paragraph" w:customStyle="1" w:styleId="0B39F093B63741E6900D1CE706BB77B5">
    <w:name w:val="0B39F093B63741E6900D1CE706BB77B5"/>
  </w:style>
  <w:style w:type="paragraph" w:customStyle="1" w:styleId="E5D265E955254271AC01F3EF2B71BE98">
    <w:name w:val="E5D265E955254271AC01F3EF2B71BE98"/>
  </w:style>
  <w:style w:type="paragraph" w:customStyle="1" w:styleId="7E096CD46A4149CEA13589A08CDCE10D">
    <w:name w:val="7E096CD46A4149CEA13589A08CDCE10D"/>
    <w:rsid w:val="00F378F0"/>
    <w:rPr>
      <w:lang w:val="en-GB" w:eastAsia="en-GB"/>
    </w:rPr>
  </w:style>
  <w:style w:type="paragraph" w:customStyle="1" w:styleId="2128D6A0A1E349E78A51271C38C27DD0">
    <w:name w:val="2128D6A0A1E349E78A51271C38C27DD0"/>
    <w:rsid w:val="0029577D"/>
    <w:rPr>
      <w:lang w:val="en-GB" w:eastAsia="en-GB"/>
    </w:rPr>
  </w:style>
  <w:style w:type="paragraph" w:customStyle="1" w:styleId="4B19EB9983344FE6AA9D648013AE9C0A">
    <w:name w:val="4B19EB9983344FE6AA9D648013AE9C0A"/>
    <w:rsid w:val="00D43B72"/>
    <w:rPr>
      <w:lang w:val="en-GB" w:eastAsia="en-GB"/>
    </w:rPr>
  </w:style>
  <w:style w:type="paragraph" w:customStyle="1" w:styleId="B700D4A857DD462BAC4E619EE878E95D">
    <w:name w:val="B700D4A857DD462BAC4E619EE878E95D"/>
    <w:rsid w:val="00D43B72"/>
    <w:rPr>
      <w:lang w:val="en-GB" w:eastAsia="en-GB"/>
    </w:rPr>
  </w:style>
  <w:style w:type="paragraph" w:customStyle="1" w:styleId="44376FD2C36B4265BA88E89EF6D07F91">
    <w:name w:val="44376FD2C36B4265BA88E89EF6D07F91"/>
    <w:rsid w:val="00D43B72"/>
    <w:rPr>
      <w:lang w:val="en-GB" w:eastAsia="en-GB"/>
    </w:rPr>
  </w:style>
  <w:style w:type="paragraph" w:customStyle="1" w:styleId="CF9FAFAEFAED48BF97FC830C6B4616B4">
    <w:name w:val="CF9FAFAEFAED48BF97FC830C6B4616B4"/>
    <w:rsid w:val="00623E5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72D94-3254-4CD3-9DA1-3F7D204A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Sophearith</dc:creator>
  <cp:keywords/>
  <cp:lastModifiedBy>sophearith saing</cp:lastModifiedBy>
  <cp:revision>8</cp:revision>
  <dcterms:created xsi:type="dcterms:W3CDTF">2019-03-15T08:57:00Z</dcterms:created>
  <dcterms:modified xsi:type="dcterms:W3CDTF">2019-03-15T09:12:00Z</dcterms:modified>
  <cp:version/>
</cp:coreProperties>
</file>